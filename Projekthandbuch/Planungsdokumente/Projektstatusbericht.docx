
<file path=[Content_Types].xml><?xml version="1.0" encoding="utf-8"?>
<Types xmlns="http://schemas.openxmlformats.org/package/2006/content-types"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2181C55" w14:textId="780F3F38" w:rsidR="00D514E7" w:rsidRPr="00A44A98" w:rsidRDefault="00D514E7" w:rsidP="00A06D37">
      <w:pPr>
        <w:tabs>
          <w:tab w:val="left" w:pos="709"/>
          <w:tab w:val="left" w:pos="1134"/>
          <w:tab w:val="left" w:pos="1701"/>
        </w:tabs>
        <w:rPr>
          <w:sz w:val="16"/>
          <w:szCs w:val="16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986"/>
        <w:gridCol w:w="3880"/>
        <w:gridCol w:w="2835"/>
      </w:tblGrid>
      <w:tr w:rsidR="00D514E7" w14:paraId="30A6D6ED" w14:textId="77777777" w:rsidTr="00A06D37">
        <w:trPr>
          <w:trHeight w:val="780"/>
        </w:trPr>
        <w:tc>
          <w:tcPr>
            <w:tcW w:w="2986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3203B60E" w14:textId="6BC98EE8" w:rsidR="00D514E7" w:rsidRPr="007B4B3E" w:rsidRDefault="00D514E7" w:rsidP="00F24637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</w:rPr>
            </w:pPr>
            <w:r w:rsidRPr="007B4B3E">
              <w:rPr>
                <w:b/>
                <w:bCs/>
              </w:rPr>
              <w:t xml:space="preserve">Projekt </w:t>
            </w:r>
            <w:r w:rsidR="00DD1E9C">
              <w:rPr>
                <w:b/>
                <w:bCs/>
              </w:rPr>
              <w:br/>
            </w:r>
            <w:proofErr w:type="spellStart"/>
            <w:r w:rsidR="00907392">
              <w:rPr>
                <w:b/>
                <w:bCs/>
              </w:rPr>
              <w:t>ClimateSight</w:t>
            </w:r>
            <w:proofErr w:type="spellEnd"/>
          </w:p>
        </w:tc>
        <w:tc>
          <w:tcPr>
            <w:tcW w:w="3880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536C145F" w14:textId="2FBAAEE7" w:rsidR="00D514E7" w:rsidRPr="007B4B3E" w:rsidRDefault="00D514E7" w:rsidP="00F24637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b/>
                <w:bCs/>
                <w:sz w:val="28"/>
                <w:szCs w:val="28"/>
              </w:rPr>
            </w:pPr>
            <w:r w:rsidRPr="00F24637">
              <w:rPr>
                <w:b/>
                <w:bCs/>
                <w:caps/>
                <w:sz w:val="24"/>
                <w:szCs w:val="28"/>
              </w:rPr>
              <w:t>Statusbericht</w:t>
            </w:r>
            <w:r w:rsidRPr="00F24637">
              <w:rPr>
                <w:b/>
                <w:bCs/>
                <w:sz w:val="24"/>
                <w:szCs w:val="28"/>
              </w:rPr>
              <w:t xml:space="preserve"> </w:t>
            </w:r>
            <w:r w:rsidR="00907392">
              <w:rPr>
                <w:b/>
                <w:bCs/>
                <w:sz w:val="24"/>
                <w:szCs w:val="28"/>
              </w:rPr>
              <w:t>1 (SB1</w:t>
            </w:r>
            <w:r w:rsidR="00907392">
              <w:rPr>
                <w:b/>
                <w:bCs/>
                <w:sz w:val="28"/>
                <w:szCs w:val="28"/>
              </w:rPr>
              <w:t>)</w:t>
            </w:r>
          </w:p>
        </w:tc>
        <w:tc>
          <w:tcPr>
            <w:tcW w:w="2835" w:type="dxa"/>
            <w:tcBorders>
              <w:bottom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  <w:vAlign w:val="center"/>
          </w:tcPr>
          <w:p w14:paraId="74565FD1" w14:textId="4570CC48" w:rsidR="00D514E7" w:rsidRPr="007B4B3E" w:rsidRDefault="00F24637" w:rsidP="006A1B41">
            <w:pPr>
              <w:tabs>
                <w:tab w:val="left" w:pos="709"/>
                <w:tab w:val="left" w:pos="1134"/>
                <w:tab w:val="left" w:pos="1701"/>
              </w:tabs>
              <w:jc w:val="right"/>
              <w:rPr>
                <w:b/>
                <w:sz w:val="20"/>
              </w:rPr>
            </w:pPr>
            <w:r>
              <w:rPr>
                <w:b/>
                <w:sz w:val="20"/>
              </w:rPr>
              <w:fldChar w:fldCharType="begin"/>
            </w:r>
            <w:r>
              <w:rPr>
                <w:b/>
                <w:sz w:val="20"/>
              </w:rPr>
              <w:instrText xml:space="preserve"> DATE  \* MERGEFORMAT </w:instrText>
            </w:r>
            <w:r>
              <w:rPr>
                <w:b/>
                <w:sz w:val="20"/>
              </w:rPr>
              <w:fldChar w:fldCharType="separate"/>
            </w:r>
            <w:r w:rsidR="00CE1E36">
              <w:rPr>
                <w:b/>
                <w:noProof/>
                <w:sz w:val="20"/>
              </w:rPr>
              <w:t>06.07.24</w:t>
            </w:r>
            <w:r>
              <w:rPr>
                <w:b/>
                <w:sz w:val="20"/>
              </w:rPr>
              <w:fldChar w:fldCharType="end"/>
            </w:r>
          </w:p>
        </w:tc>
      </w:tr>
      <w:tr w:rsidR="00D514E7" w:rsidRPr="007B4B3E" w14:paraId="29CFE2C8" w14:textId="77777777" w:rsidTr="00A06D37">
        <w:trPr>
          <w:trHeight w:val="752"/>
        </w:trPr>
        <w:tc>
          <w:tcPr>
            <w:tcW w:w="298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0B9021A2" w14:textId="0D81260A" w:rsidR="00D514E7" w:rsidRPr="007B4B3E" w:rsidRDefault="00D514E7" w:rsidP="00F72C1E">
            <w:pPr>
              <w:tabs>
                <w:tab w:val="left" w:pos="1418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Projektbeginn:</w:t>
            </w:r>
            <w:r w:rsidRPr="007B4B3E">
              <w:rPr>
                <w:sz w:val="18"/>
                <w:szCs w:val="18"/>
              </w:rPr>
              <w:tab/>
            </w:r>
            <w:r w:rsidR="00907392">
              <w:rPr>
                <w:sz w:val="18"/>
                <w:szCs w:val="18"/>
              </w:rPr>
              <w:t>15.05.2024</w:t>
            </w:r>
          </w:p>
          <w:p w14:paraId="33670E08" w14:textId="035016FC" w:rsidR="00D514E7" w:rsidRPr="007B4B3E" w:rsidRDefault="00D514E7" w:rsidP="00F72C1E">
            <w:pPr>
              <w:tabs>
                <w:tab w:val="left" w:pos="1418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Geplantes Ende:</w:t>
            </w:r>
            <w:r w:rsidRPr="007B4B3E">
              <w:rPr>
                <w:sz w:val="18"/>
                <w:szCs w:val="18"/>
              </w:rPr>
              <w:tab/>
            </w:r>
            <w:r w:rsidR="00907392">
              <w:rPr>
                <w:sz w:val="18"/>
                <w:szCs w:val="18"/>
              </w:rPr>
              <w:t>21.07.2024</w:t>
            </w:r>
          </w:p>
          <w:p w14:paraId="13921C01" w14:textId="4BD2E573" w:rsidR="00D514E7" w:rsidRPr="007B4B3E" w:rsidRDefault="00D514E7" w:rsidP="00F24637">
            <w:pPr>
              <w:tabs>
                <w:tab w:val="left" w:pos="1418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 xml:space="preserve">Projektleiter: </w:t>
            </w:r>
            <w:r w:rsidRPr="007B4B3E">
              <w:rPr>
                <w:sz w:val="18"/>
                <w:szCs w:val="18"/>
              </w:rPr>
              <w:tab/>
            </w:r>
            <w:r w:rsidR="00907392">
              <w:rPr>
                <w:sz w:val="18"/>
                <w:szCs w:val="18"/>
              </w:rPr>
              <w:t>Leon Fertig</w:t>
            </w:r>
          </w:p>
        </w:tc>
        <w:tc>
          <w:tcPr>
            <w:tcW w:w="3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674916B2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Berichtszeitraum:</w:t>
            </w:r>
          </w:p>
          <w:p w14:paraId="79F89DAD" w14:textId="2D3E4138" w:rsidR="00D514E7" w:rsidRPr="007B4B3E" w:rsidRDefault="00907392" w:rsidP="00F24637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color w:val="FF6600"/>
                <w:sz w:val="28"/>
                <w:szCs w:val="28"/>
              </w:rPr>
            </w:pPr>
            <w:r w:rsidRPr="00CE1E36">
              <w:rPr>
                <w:color w:val="000000" w:themeColor="text1"/>
                <w:sz w:val="28"/>
                <w:szCs w:val="28"/>
              </w:rPr>
              <w:t>15.05.2024</w:t>
            </w:r>
            <w:r w:rsidR="00F24637" w:rsidRPr="00CE1E36">
              <w:rPr>
                <w:color w:val="000000" w:themeColor="text1"/>
                <w:sz w:val="28"/>
                <w:szCs w:val="28"/>
              </w:rPr>
              <w:t xml:space="preserve"> </w:t>
            </w:r>
            <w:r w:rsidR="00DD1E9C" w:rsidRPr="00CE1E36">
              <w:rPr>
                <w:color w:val="000000" w:themeColor="text1"/>
                <w:sz w:val="28"/>
                <w:szCs w:val="28"/>
              </w:rPr>
              <w:t xml:space="preserve">– </w:t>
            </w:r>
            <w:r w:rsidRPr="00CE1E36">
              <w:rPr>
                <w:color w:val="000000" w:themeColor="text1"/>
                <w:sz w:val="28"/>
                <w:szCs w:val="28"/>
              </w:rPr>
              <w:t>01.07.2024</w:t>
            </w:r>
          </w:p>
        </w:tc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tcMar>
              <w:top w:w="57" w:type="dxa"/>
              <w:left w:w="57" w:type="dxa"/>
              <w:bottom w:w="57" w:type="dxa"/>
              <w:right w:w="57" w:type="dxa"/>
            </w:tcMar>
          </w:tcPr>
          <w:p w14:paraId="760E9DFD" w14:textId="39C81D5E" w:rsidR="00D514E7" w:rsidRPr="007B4B3E" w:rsidRDefault="00D514E7" w:rsidP="00907392">
            <w:pPr>
              <w:tabs>
                <w:tab w:val="left" w:pos="1045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Anlass:</w:t>
            </w:r>
            <w:r w:rsidRPr="007B4B3E">
              <w:rPr>
                <w:sz w:val="18"/>
                <w:szCs w:val="18"/>
              </w:rPr>
              <w:tab/>
            </w:r>
            <w:r w:rsidR="00907392">
              <w:rPr>
                <w:sz w:val="18"/>
                <w:szCs w:val="18"/>
              </w:rPr>
              <w:t>Zwischenbericht</w:t>
            </w:r>
          </w:p>
        </w:tc>
      </w:tr>
    </w:tbl>
    <w:p w14:paraId="273BCD7A" w14:textId="7BF9418C" w:rsidR="00D514E7" w:rsidRPr="00F76730" w:rsidRDefault="000A3182" w:rsidP="00D514E7">
      <w:pPr>
        <w:tabs>
          <w:tab w:val="left" w:pos="709"/>
          <w:tab w:val="left" w:pos="1134"/>
          <w:tab w:val="left" w:pos="1701"/>
        </w:tabs>
        <w:rPr>
          <w:sz w:val="12"/>
          <w:szCs w:val="12"/>
        </w:rPr>
      </w:pPr>
      <w:r>
        <w:rPr>
          <w:noProof/>
          <w:sz w:val="16"/>
          <w:szCs w:val="16"/>
        </w:rPr>
        <mc:AlternateContent>
          <mc:Choice Requires="wpg">
            <w:drawing>
              <wp:anchor distT="0" distB="0" distL="114300" distR="114300" simplePos="0" relativeHeight="251663872" behindDoc="0" locked="0" layoutInCell="1" allowOverlap="1" wp14:anchorId="433B6FA3" wp14:editId="3A43D0ED">
                <wp:simplePos x="0" y="0"/>
                <wp:positionH relativeFrom="column">
                  <wp:posOffset>5591892</wp:posOffset>
                </wp:positionH>
                <wp:positionV relativeFrom="paragraph">
                  <wp:posOffset>57580</wp:posOffset>
                </wp:positionV>
                <wp:extent cx="274955" cy="494829"/>
                <wp:effectExtent l="0" t="0" r="4445" b="635"/>
                <wp:wrapNone/>
                <wp:docPr id="1251820402" name="Group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4955" cy="494829"/>
                          <a:chOff x="0" y="0"/>
                          <a:chExt cx="351790" cy="652145"/>
                        </a:xfrm>
                      </wpg:grpSpPr>
                      <wpg:grpSp>
                        <wpg:cNvPr id="1148452136" name="Gruppieren 4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351790" cy="652145"/>
                            <a:chOff x="10285" y="6146"/>
                            <a:chExt cx="554" cy="1027"/>
                          </a:xfrm>
                        </wpg:grpSpPr>
                        <pic:pic xmlns:pic="http://schemas.openxmlformats.org/drawingml/2006/picture">
                          <pic:nvPicPr>
                            <pic:cNvPr id="950037864" name="Picture 3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0285" y="6146"/>
                              <a:ext cx="554" cy="10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pic:spPr>
                        </pic:pic>
                        <wps:wsp>
                          <wps:cNvPr id="65880772" name="Oval 4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17" y="6215"/>
                              <a:ext cx="301" cy="269"/>
                            </a:xfrm>
                            <a:prstGeom prst="ellipse">
                              <a:avLst/>
                            </a:prstGeom>
                            <a:solidFill>
                              <a:srgbClr val="FF00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06809196" name="Oval 5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17" y="6516"/>
                              <a:ext cx="301" cy="269"/>
                            </a:xfrm>
                            <a:prstGeom prst="ellipse">
                              <a:avLst/>
                            </a:prstGeom>
                            <a:solidFill>
                              <a:srgbClr val="FF9900"/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1189485" name="Oval 6"/>
                          <wps:cNvSpPr>
                            <a:spLocks noChangeArrowheads="1"/>
                          </wps:cNvSpPr>
                          <wps:spPr bwMode="auto">
                            <a:xfrm>
                              <a:off x="10417" y="6828"/>
                              <a:ext cx="301" cy="269"/>
                            </a:xfrm>
                            <a:prstGeom prst="ellipse">
                              <a:avLst/>
                            </a:prstGeom>
                            <a:solidFill>
                              <a:srgbClr val="00FF00"/>
                            </a:solidFill>
                            <a:ln w="9525">
                              <a:solidFill>
                                <a:srgbClr val="00FF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087995592" name="Rechteck 10"/>
                        <wps:cNvSpPr>
                          <a:spLocks noChangeArrowheads="1"/>
                        </wps:cNvSpPr>
                        <wps:spPr bwMode="auto">
                          <a:xfrm>
                            <a:off x="68826" y="214630"/>
                            <a:ext cx="231775" cy="1968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66940626" name="Rechteck 9"/>
                        <wps:cNvSpPr>
                          <a:spLocks noChangeArrowheads="1"/>
                        </wps:cNvSpPr>
                        <wps:spPr bwMode="auto">
                          <a:xfrm>
                            <a:off x="68826" y="29497"/>
                            <a:ext cx="231775" cy="196850"/>
                          </a:xfrm>
                          <a:prstGeom prst="rect">
                            <a:avLst/>
                          </a:prstGeom>
                          <a:solidFill>
                            <a:schemeClr val="tx1">
                              <a:alpha val="70000"/>
                            </a:scheme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0D4D33AA" id="Group 6" o:spid="_x0000_s1026" style="position:absolute;margin-left:440.3pt;margin-top:4.55pt;width:21.65pt;height:38.95pt;z-index:251663872;mso-width-relative:margin;mso-height-relative:margin" coordsize="3517,6521" o:gfxdata="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">
                <v:group id="Gruppieren 4" o:spid="_x0000_s1027" style="position:absolute;width:3517;height:6521" coordorigin="10285,6146" coordsize="554,10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"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Picture 3" o:spid="_x0000_s1028" type="#_x0000_t75" style="position:absolute;left:10285;top:6146;width:554;height:102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">
                    <v:imagedata r:id="rId8" o:title=""/>
                  </v:shape>
                  <v:oval id="Oval 4" o:spid="_x0000_s1029" style="position:absolute;left:10417;top:6215;width:301;height:2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" fillcolor="red"/>
                  <v:oval id="Oval 5" o:spid="_x0000_s1030" style="position:absolute;left:10417;top:6516;width:301;height:2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" fillcolor="#f90"/>
                  <v:oval id="Oval 6" o:spid="_x0000_s1031" style="position:absolute;left:10417;top:6828;width:301;height:2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" fillcolor="lime" strokecolor="lime"/>
                </v:group>
                <v:rect id="Rechteck 10" o:spid="_x0000_s1032" style="position:absolute;left:688;top:2146;width:2318;height:196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" fillcolor="black [3213]" stroked="f">
                  <v:fill opacity="46003f"/>
                </v:rect>
                <v:rect id="Rechteck 9" o:spid="_x0000_s1033" style="position:absolute;left:688;top:294;width:2318;height:196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" fillcolor="black [3213]" stroked="f">
                  <v:fill opacity="46003f"/>
                </v:rect>
              </v:group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59"/>
        <w:gridCol w:w="835"/>
        <w:gridCol w:w="850"/>
        <w:gridCol w:w="890"/>
      </w:tblGrid>
      <w:tr w:rsidR="000A3182" w14:paraId="32DA20BE" w14:textId="77777777" w:rsidTr="000A3182">
        <w:tc>
          <w:tcPr>
            <w:tcW w:w="959" w:type="dxa"/>
            <w:shd w:val="clear" w:color="auto" w:fill="BABABA"/>
          </w:tcPr>
          <w:p w14:paraId="3C187929" w14:textId="77777777" w:rsidR="003E3818" w:rsidRDefault="003E3818" w:rsidP="00D514E7">
            <w:pPr>
              <w:tabs>
                <w:tab w:val="left" w:pos="709"/>
                <w:tab w:val="left" w:pos="1134"/>
                <w:tab w:val="left" w:pos="1701"/>
              </w:tabs>
            </w:pPr>
          </w:p>
        </w:tc>
        <w:tc>
          <w:tcPr>
            <w:tcW w:w="835" w:type="dxa"/>
            <w:shd w:val="clear" w:color="auto" w:fill="BABABA"/>
          </w:tcPr>
          <w:p w14:paraId="11ED0079" w14:textId="604D1308" w:rsidR="003E3818" w:rsidRPr="000A3182" w:rsidRDefault="003E3818" w:rsidP="000A3182">
            <w:pPr>
              <w:tabs>
                <w:tab w:val="left" w:pos="709"/>
                <w:tab w:val="left" w:pos="1134"/>
                <w:tab w:val="left" w:pos="1701"/>
                <w:tab w:val="right" w:pos="7598"/>
              </w:tabs>
              <w:ind w:right="-352"/>
              <w:rPr>
                <w:color w:val="000000" w:themeColor="text1"/>
              </w:rPr>
            </w:pPr>
            <w:r w:rsidRPr="000A3182">
              <w:rPr>
                <w:b/>
                <w:bCs/>
                <w:color w:val="FFFFFF"/>
                <w:sz w:val="18"/>
                <w:szCs w:val="18"/>
              </w:rPr>
              <w:t>Zeit</w:t>
            </w:r>
          </w:p>
        </w:tc>
        <w:tc>
          <w:tcPr>
            <w:tcW w:w="850" w:type="dxa"/>
            <w:shd w:val="clear" w:color="auto" w:fill="BABABA"/>
          </w:tcPr>
          <w:p w14:paraId="4C37EEFC" w14:textId="1DCC2017" w:rsidR="003E3818" w:rsidRPr="000A3182" w:rsidRDefault="003E3818" w:rsidP="000A3182">
            <w:pPr>
              <w:tabs>
                <w:tab w:val="left" w:pos="709"/>
                <w:tab w:val="left" w:pos="1134"/>
                <w:tab w:val="left" w:pos="1701"/>
                <w:tab w:val="right" w:pos="7598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0A3182">
              <w:rPr>
                <w:b/>
                <w:bCs/>
                <w:color w:val="FFFFFF"/>
                <w:sz w:val="18"/>
                <w:szCs w:val="18"/>
              </w:rPr>
              <w:t>Kosten</w:t>
            </w:r>
          </w:p>
        </w:tc>
        <w:tc>
          <w:tcPr>
            <w:tcW w:w="890" w:type="dxa"/>
            <w:shd w:val="clear" w:color="auto" w:fill="BABABA"/>
          </w:tcPr>
          <w:p w14:paraId="18D808E6" w14:textId="4DF99832" w:rsidR="003E3818" w:rsidRPr="000A3182" w:rsidRDefault="003E3818" w:rsidP="000A3182">
            <w:pPr>
              <w:tabs>
                <w:tab w:val="left" w:pos="709"/>
                <w:tab w:val="left" w:pos="1134"/>
                <w:tab w:val="left" w:pos="1701"/>
                <w:tab w:val="right" w:pos="7598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0A3182">
              <w:rPr>
                <w:b/>
                <w:bCs/>
                <w:color w:val="FFFFFF"/>
                <w:sz w:val="18"/>
                <w:szCs w:val="18"/>
              </w:rPr>
              <w:t>Qualität</w:t>
            </w:r>
          </w:p>
        </w:tc>
      </w:tr>
      <w:tr w:rsidR="000A3182" w14:paraId="4FC62729" w14:textId="77777777" w:rsidTr="000A3182">
        <w:tc>
          <w:tcPr>
            <w:tcW w:w="959" w:type="dxa"/>
          </w:tcPr>
          <w:p w14:paraId="7526F3E9" w14:textId="1D6C284D" w:rsidR="003E3818" w:rsidRDefault="003E3818" w:rsidP="00D514E7">
            <w:pPr>
              <w:tabs>
                <w:tab w:val="left" w:pos="709"/>
                <w:tab w:val="left" w:pos="1134"/>
                <w:tab w:val="left" w:pos="1701"/>
              </w:tabs>
            </w:pPr>
            <w:r>
              <w:t>Status</w:t>
            </w:r>
          </w:p>
        </w:tc>
        <w:tc>
          <w:tcPr>
            <w:tcW w:w="835" w:type="dxa"/>
            <w:shd w:val="clear" w:color="auto" w:fill="02FF00"/>
          </w:tcPr>
          <w:p w14:paraId="72681825" w14:textId="77777777" w:rsidR="003E3818" w:rsidRDefault="003E3818" w:rsidP="00D514E7">
            <w:pPr>
              <w:tabs>
                <w:tab w:val="left" w:pos="709"/>
                <w:tab w:val="left" w:pos="1134"/>
                <w:tab w:val="left" w:pos="1701"/>
              </w:tabs>
            </w:pPr>
          </w:p>
        </w:tc>
        <w:tc>
          <w:tcPr>
            <w:tcW w:w="850" w:type="dxa"/>
            <w:shd w:val="clear" w:color="auto" w:fill="02FF00"/>
          </w:tcPr>
          <w:p w14:paraId="1E732FDD" w14:textId="77777777" w:rsidR="003E3818" w:rsidRDefault="003E3818" w:rsidP="00D514E7">
            <w:pPr>
              <w:tabs>
                <w:tab w:val="left" w:pos="709"/>
                <w:tab w:val="left" w:pos="1134"/>
                <w:tab w:val="left" w:pos="1701"/>
              </w:tabs>
            </w:pPr>
          </w:p>
        </w:tc>
        <w:tc>
          <w:tcPr>
            <w:tcW w:w="890" w:type="dxa"/>
            <w:shd w:val="clear" w:color="auto" w:fill="02FF00"/>
          </w:tcPr>
          <w:p w14:paraId="440004D5" w14:textId="77777777" w:rsidR="003E3818" w:rsidRDefault="003E3818" w:rsidP="00D514E7">
            <w:pPr>
              <w:tabs>
                <w:tab w:val="left" w:pos="709"/>
                <w:tab w:val="left" w:pos="1134"/>
                <w:tab w:val="left" w:pos="1701"/>
              </w:tabs>
            </w:pPr>
          </w:p>
        </w:tc>
      </w:tr>
      <w:tr w:rsidR="000A3182" w14:paraId="5854F309" w14:textId="77777777" w:rsidTr="000A3182">
        <w:tc>
          <w:tcPr>
            <w:tcW w:w="959" w:type="dxa"/>
          </w:tcPr>
          <w:p w14:paraId="56D4D54B" w14:textId="3290474D" w:rsidR="000A3182" w:rsidRDefault="000A3182" w:rsidP="000A3182">
            <w:pPr>
              <w:tabs>
                <w:tab w:val="left" w:pos="709"/>
                <w:tab w:val="left" w:pos="1134"/>
                <w:tab w:val="left" w:pos="1701"/>
              </w:tabs>
            </w:pPr>
            <w:bookmarkStart w:id="0" w:name="_Hlk171153078"/>
            <w:r>
              <w:t>Trend</w:t>
            </w:r>
          </w:p>
        </w:tc>
        <w:tc>
          <w:tcPr>
            <w:tcW w:w="835" w:type="dxa"/>
          </w:tcPr>
          <w:p w14:paraId="3E077DA1" w14:textId="0B76FD60" w:rsidR="000A3182" w:rsidRDefault="000A3182" w:rsidP="000A3182">
            <w:pPr>
              <w:tabs>
                <w:tab w:val="left" w:pos="709"/>
                <w:tab w:val="left" w:pos="1134"/>
                <w:tab w:val="left" w:pos="1701"/>
              </w:tabs>
              <w:ind w:right="-493"/>
            </w:pPr>
            <w:r w:rsidRPr="000A3182">
              <w:t>→</w:t>
            </w:r>
          </w:p>
        </w:tc>
        <w:tc>
          <w:tcPr>
            <w:tcW w:w="850" w:type="dxa"/>
          </w:tcPr>
          <w:p w14:paraId="406B6C18" w14:textId="42AC0DA1" w:rsidR="000A3182" w:rsidRDefault="000A3182" w:rsidP="000A3182">
            <w:pPr>
              <w:tabs>
                <w:tab w:val="left" w:pos="709"/>
                <w:tab w:val="left" w:pos="1134"/>
                <w:tab w:val="left" w:pos="1701"/>
              </w:tabs>
            </w:pPr>
            <w:r w:rsidRPr="000A3182">
              <w:t>→</w:t>
            </w:r>
          </w:p>
        </w:tc>
        <w:tc>
          <w:tcPr>
            <w:tcW w:w="890" w:type="dxa"/>
          </w:tcPr>
          <w:p w14:paraId="741EB00E" w14:textId="61E7CD2A" w:rsidR="000A3182" w:rsidRDefault="000A3182" w:rsidP="000A3182">
            <w:pPr>
              <w:tabs>
                <w:tab w:val="left" w:pos="709"/>
                <w:tab w:val="left" w:pos="1134"/>
                <w:tab w:val="left" w:pos="1701"/>
              </w:tabs>
            </w:pPr>
            <w:r w:rsidRPr="000A3182">
              <w:t>→</w:t>
            </w:r>
          </w:p>
        </w:tc>
      </w:tr>
      <w:bookmarkEnd w:id="0"/>
    </w:tbl>
    <w:p w14:paraId="08A06058" w14:textId="65017547" w:rsidR="00D514E7" w:rsidRPr="00F357D0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12"/>
        <w:gridCol w:w="988"/>
        <w:gridCol w:w="996"/>
      </w:tblGrid>
      <w:tr w:rsidR="00D514E7" w:rsidRPr="007B4B3E" w14:paraId="6B9C2469" w14:textId="77777777" w:rsidTr="00DD1E9C">
        <w:tc>
          <w:tcPr>
            <w:tcW w:w="7712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B9CC000" w14:textId="3320E36F" w:rsidR="00D514E7" w:rsidRPr="007B4B3E" w:rsidRDefault="00D514E7" w:rsidP="000A3182">
            <w:pPr>
              <w:tabs>
                <w:tab w:val="left" w:pos="709"/>
                <w:tab w:val="left" w:pos="1134"/>
                <w:tab w:val="left" w:pos="1701"/>
                <w:tab w:val="right" w:pos="7598"/>
              </w:tabs>
              <w:rPr>
                <w:b/>
                <w:bCs/>
                <w:color w:val="FFFFFF"/>
                <w:sz w:val="18"/>
                <w:szCs w:val="18"/>
              </w:rPr>
            </w:pPr>
            <w:bookmarkStart w:id="1" w:name="_Hlk171151678"/>
            <w:r w:rsidRPr="007B4B3E">
              <w:rPr>
                <w:b/>
                <w:bCs/>
                <w:color w:val="FFFFFF"/>
                <w:sz w:val="18"/>
                <w:szCs w:val="18"/>
              </w:rPr>
              <w:t xml:space="preserve">Im Berichtszeitraum erwartete Ergebnisse (was hätte </w:t>
            </w:r>
            <w:r w:rsidR="0042598E">
              <w:rPr>
                <w:b/>
                <w:bCs/>
                <w:color w:val="FFFFFF"/>
                <w:sz w:val="18"/>
                <w:szCs w:val="18"/>
              </w:rPr>
              <w:t>erarbeitet werden</w:t>
            </w:r>
            <w:r w:rsidRPr="007B4B3E">
              <w:rPr>
                <w:b/>
                <w:bCs/>
                <w:color w:val="FFFFFF"/>
                <w:sz w:val="18"/>
                <w:szCs w:val="18"/>
              </w:rPr>
              <w:t xml:space="preserve"> sollen?)</w:t>
            </w:r>
            <w:r w:rsidR="000A3182">
              <w:rPr>
                <w:b/>
                <w:bCs/>
                <w:color w:val="FFFFFF"/>
                <w:sz w:val="18"/>
                <w:szCs w:val="18"/>
              </w:rPr>
              <w:tab/>
            </w:r>
          </w:p>
        </w:tc>
        <w:tc>
          <w:tcPr>
            <w:tcW w:w="1984" w:type="dxa"/>
            <w:gridSpan w:val="2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77E840A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erfüllt / nicht erfüllt</w:t>
            </w:r>
          </w:p>
        </w:tc>
      </w:tr>
      <w:tr w:rsidR="00D514E7" w:rsidRPr="007B4B3E" w14:paraId="4DFB0B0E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02DB37F" w14:textId="014656E0" w:rsidR="00D514E7" w:rsidRPr="007B4B3E" w:rsidRDefault="00907392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Kick-Off</w:t>
            </w:r>
            <w:r w:rsidR="00F24637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(T1)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44C09F1" w14:textId="1CF4719F" w:rsidR="00D514E7" w:rsidRPr="007B4B3E" w:rsidRDefault="00907392" w:rsidP="00F72C1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bookmarkStart w:id="2" w:name="Kontrollkästchen2"/>
            <w:r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2"/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4265798" w14:textId="77777777" w:rsidR="00D514E7" w:rsidRPr="007B4B3E" w:rsidRDefault="0042598E" w:rsidP="0042598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bookmarkStart w:id="3" w:name="Kontrollkästchen5"/>
            <w:r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  <w:bookmarkEnd w:id="3"/>
          </w:p>
        </w:tc>
      </w:tr>
      <w:tr w:rsidR="006F0E93" w:rsidRPr="007B4B3E" w14:paraId="62142CC5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2E3F1B4" w14:textId="2C3372E9" w:rsidR="006F0E93" w:rsidRPr="007B4B3E" w:rsidRDefault="006F0E93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Einarbeitung (T2.1)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DBC4328" w14:textId="4D73A56B" w:rsidR="006F0E93" w:rsidRPr="007B4B3E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A693B48" w14:textId="0917C712" w:rsidR="006F0E93" w:rsidRPr="007B4B3E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F0E93" w:rsidRPr="007B4B3E" w14:paraId="75DDD0D0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B0665D2" w14:textId="172EA4C6" w:rsidR="006F0E93" w:rsidRPr="00907392" w:rsidRDefault="006F0E93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Zieldefinition (T3.1)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F7D0479" w14:textId="2FC97F0A" w:rsidR="006F0E93" w:rsidRPr="007B4B3E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A219854" w14:textId="19048552" w:rsidR="006F0E93" w:rsidRPr="007B4B3E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F0E93" w:rsidRPr="007B4B3E" w14:paraId="264C7BF4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31390F4" w14:textId="69474DF3" w:rsidR="006F0E93" w:rsidRDefault="006F0E93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Test der APIs (T2.1)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60ACC1AC" w14:textId="11149C39" w:rsidR="006F0E93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E8EC5F0" w14:textId="5EB9E89C" w:rsidR="006F0E93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F0E93" w:rsidRPr="007B4B3E" w14:paraId="01E43D17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F3C0B77" w14:textId="14AA6196" w:rsidR="006F0E93" w:rsidRDefault="006F0E93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POCs (T2.3)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D90CD8B" w14:textId="7FF853AA" w:rsidR="006F0E93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72A03E5" w14:textId="74AE94BE" w:rsidR="006F0E93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F0E93" w:rsidRPr="007B4B3E" w14:paraId="553A612C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C08471D" w14:textId="13EEF0E3" w:rsidR="006F0E93" w:rsidRDefault="006F0E93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Architekturplanung (T4)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49D005F" w14:textId="43E11E76" w:rsidR="006F0E93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6242F61" w14:textId="2E5A7407" w:rsidR="006F0E93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</w:tr>
      <w:tr w:rsidR="006F0E93" w:rsidRPr="007B4B3E" w14:paraId="2DC60914" w14:textId="77777777" w:rsidTr="0042598E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BAEB305" w14:textId="6EC1BCA9" w:rsidR="006F0E93" w:rsidRDefault="006F0E93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Projektplanung (T3.3)</w:t>
            </w:r>
          </w:p>
        </w:tc>
        <w:tc>
          <w:tcPr>
            <w:tcW w:w="988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8169F15" w14:textId="0F6532E4" w:rsidR="006F0E93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2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  <w:tc>
          <w:tcPr>
            <w:tcW w:w="9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56E1C16B" w14:textId="385E12CB" w:rsidR="006F0E93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fldChar w:fldCharType="begin">
                <w:ffData>
                  <w:name w:val="Kontrollkästchen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sz w:val="18"/>
                <w:szCs w:val="18"/>
              </w:rPr>
              <w:instrText xml:space="preserve"> FORMCHECKBOX </w:instrText>
            </w:r>
            <w:r w:rsidR="00000000">
              <w:rPr>
                <w:sz w:val="18"/>
                <w:szCs w:val="18"/>
              </w:rPr>
            </w:r>
            <w:r w:rsidR="00000000">
              <w:rPr>
                <w:sz w:val="18"/>
                <w:szCs w:val="18"/>
              </w:rPr>
              <w:fldChar w:fldCharType="separate"/>
            </w:r>
            <w:r>
              <w:rPr>
                <w:sz w:val="18"/>
                <w:szCs w:val="18"/>
              </w:rPr>
              <w:fldChar w:fldCharType="end"/>
            </w:r>
          </w:p>
        </w:tc>
      </w:tr>
      <w:bookmarkEnd w:id="1"/>
    </w:tbl>
    <w:p w14:paraId="59A0B6F8" w14:textId="77777777" w:rsidR="00D514E7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712"/>
        <w:gridCol w:w="1984"/>
      </w:tblGrid>
      <w:tr w:rsidR="006F0E93" w:rsidRPr="007B4B3E" w14:paraId="01844723" w14:textId="77777777" w:rsidTr="006F0E93">
        <w:tc>
          <w:tcPr>
            <w:tcW w:w="7712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2F84D5E" w14:textId="4736C1BF" w:rsidR="006F0E93" w:rsidRPr="007B4B3E" w:rsidRDefault="006F0E93" w:rsidP="0010043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 xml:space="preserve">Im Berichtszeitraum </w:t>
            </w:r>
            <w:r>
              <w:rPr>
                <w:b/>
                <w:bCs/>
                <w:color w:val="FFFFFF"/>
                <w:sz w:val="18"/>
                <w:szCs w:val="18"/>
              </w:rPr>
              <w:t>angefangene</w:t>
            </w:r>
            <w:r w:rsidRPr="007B4B3E">
              <w:rPr>
                <w:b/>
                <w:bCs/>
                <w:color w:val="FFFFFF"/>
                <w:sz w:val="18"/>
                <w:szCs w:val="18"/>
              </w:rPr>
              <w:t xml:space="preserve"> </w:t>
            </w:r>
            <w:r>
              <w:rPr>
                <w:b/>
                <w:bCs/>
                <w:color w:val="FFFFFF"/>
                <w:sz w:val="18"/>
                <w:szCs w:val="18"/>
              </w:rPr>
              <w:t>Themen</w:t>
            </w:r>
            <w:r w:rsidRPr="007B4B3E">
              <w:rPr>
                <w:b/>
                <w:bCs/>
                <w:color w:val="FFFFFF"/>
                <w:sz w:val="18"/>
                <w:szCs w:val="18"/>
              </w:rPr>
              <w:t xml:space="preserve"> (was </w:t>
            </w:r>
            <w:r>
              <w:rPr>
                <w:b/>
                <w:bCs/>
                <w:color w:val="FFFFFF"/>
                <w:sz w:val="18"/>
                <w:szCs w:val="18"/>
              </w:rPr>
              <w:t>sollte in Arbeit sein</w:t>
            </w:r>
            <w:r w:rsidRPr="007B4B3E">
              <w:rPr>
                <w:b/>
                <w:bCs/>
                <w:color w:val="FFFFFF"/>
                <w:sz w:val="18"/>
                <w:szCs w:val="18"/>
              </w:rPr>
              <w:t>?)</w:t>
            </w:r>
          </w:p>
        </w:tc>
        <w:tc>
          <w:tcPr>
            <w:tcW w:w="1984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ABD0C0E" w14:textId="6E9C4A9C" w:rsidR="006F0E93" w:rsidRPr="007B4B3E" w:rsidRDefault="006F0E93" w:rsidP="0010043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Status</w:t>
            </w:r>
          </w:p>
        </w:tc>
      </w:tr>
      <w:tr w:rsidR="006F0E93" w:rsidRPr="007B4B3E" w14:paraId="759A6718" w14:textId="77777777" w:rsidTr="006F0E93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AA9B938" w14:textId="2F0DBEC3" w:rsidR="006F0E93" w:rsidRPr="007B4B3E" w:rsidRDefault="006F0E93" w:rsidP="006F0E93">
            <w:pPr>
              <w:ind w:left="284"/>
              <w:rPr>
                <w:sz w:val="18"/>
                <w:szCs w:val="18"/>
              </w:rPr>
            </w:pPr>
            <w:bookmarkStart w:id="4" w:name="_Hlk171152044"/>
            <w:r>
              <w:rPr>
                <w:sz w:val="18"/>
                <w:szCs w:val="18"/>
              </w:rPr>
              <w:t>Projekthandbuch (T4)</w:t>
            </w:r>
          </w:p>
        </w:tc>
        <w:tc>
          <w:tcPr>
            <w:tcW w:w="1984" w:type="dxa"/>
            <w:shd w:val="clear" w:color="auto" w:fill="02FF00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DC2649C" w14:textId="3DFF65EB" w:rsidR="006F0E93" w:rsidRPr="007B4B3E" w:rsidRDefault="006F0E93" w:rsidP="0010043E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</w:p>
        </w:tc>
      </w:tr>
      <w:bookmarkEnd w:id="4"/>
      <w:tr w:rsidR="006F0E93" w:rsidRPr="007B4B3E" w14:paraId="0E3ED88F" w14:textId="77777777" w:rsidTr="006F0E93">
        <w:tc>
          <w:tcPr>
            <w:tcW w:w="7712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F720D4A" w14:textId="14A4232C" w:rsidR="006F0E93" w:rsidRPr="007B4B3E" w:rsidRDefault="006F0E93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Entwicklung der Webseite (T5.1)</w:t>
            </w:r>
          </w:p>
        </w:tc>
        <w:tc>
          <w:tcPr>
            <w:tcW w:w="1984" w:type="dxa"/>
            <w:shd w:val="clear" w:color="auto" w:fill="02FF00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574963E" w14:textId="7E582E30" w:rsidR="006F0E93" w:rsidRPr="007B4B3E" w:rsidRDefault="006F0E93" w:rsidP="006F0E93">
            <w:pPr>
              <w:tabs>
                <w:tab w:val="left" w:pos="709"/>
                <w:tab w:val="left" w:pos="1134"/>
                <w:tab w:val="left" w:pos="1701"/>
              </w:tabs>
              <w:jc w:val="center"/>
              <w:rPr>
                <w:sz w:val="18"/>
                <w:szCs w:val="18"/>
              </w:rPr>
            </w:pPr>
          </w:p>
        </w:tc>
      </w:tr>
    </w:tbl>
    <w:p w14:paraId="774025D5" w14:textId="77777777" w:rsidR="006F0E93" w:rsidRDefault="006F0E93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96"/>
      </w:tblGrid>
      <w:tr w:rsidR="00D514E7" w:rsidRPr="007B4B3E" w14:paraId="394C14A2" w14:textId="77777777" w:rsidTr="00F24637">
        <w:trPr>
          <w:trHeight w:val="263"/>
        </w:trPr>
        <w:tc>
          <w:tcPr>
            <w:tcW w:w="9696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598283B" w14:textId="77777777" w:rsidR="00D514E7" w:rsidRPr="007B4B3E" w:rsidRDefault="00F2463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bookmarkStart w:id="5" w:name="_Hlk171152346"/>
            <w:r>
              <w:rPr>
                <w:b/>
                <w:bCs/>
                <w:color w:val="FFFFFF"/>
                <w:sz w:val="18"/>
                <w:szCs w:val="18"/>
              </w:rPr>
              <w:t xml:space="preserve">Begründung von Abweichungen </w:t>
            </w:r>
          </w:p>
        </w:tc>
      </w:tr>
      <w:tr w:rsidR="00D514E7" w:rsidRPr="007B4B3E" w14:paraId="0DAFEE4E" w14:textId="77777777" w:rsidTr="00055A55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6C06358" w14:textId="0ED0747C" w:rsidR="00D514E7" w:rsidRPr="007B4B3E" w:rsidRDefault="006F0E93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Keine Abweichungen, alles im Zeitplan</w:t>
            </w:r>
          </w:p>
        </w:tc>
      </w:tr>
      <w:bookmarkEnd w:id="5"/>
    </w:tbl>
    <w:p w14:paraId="4B3A958F" w14:textId="77777777" w:rsidR="00D514E7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96"/>
      </w:tblGrid>
      <w:tr w:rsidR="003E3818" w:rsidRPr="007B4B3E" w14:paraId="4C595E30" w14:textId="77777777" w:rsidTr="0010043E">
        <w:trPr>
          <w:trHeight w:val="263"/>
        </w:trPr>
        <w:tc>
          <w:tcPr>
            <w:tcW w:w="9696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0C8102E9" w14:textId="0B749717" w:rsidR="003E3818" w:rsidRPr="007B4B3E" w:rsidRDefault="003E3818" w:rsidP="0010043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Risiken/</w:t>
            </w:r>
            <w:proofErr w:type="spellStart"/>
            <w:r>
              <w:rPr>
                <w:b/>
                <w:bCs/>
                <w:color w:val="FFFFFF"/>
                <w:sz w:val="18"/>
                <w:szCs w:val="18"/>
              </w:rPr>
              <w:t>Proleme</w:t>
            </w:r>
            <w:proofErr w:type="spellEnd"/>
            <w:r>
              <w:rPr>
                <w:b/>
                <w:bCs/>
                <w:color w:val="FFFFFF"/>
                <w:sz w:val="18"/>
                <w:szCs w:val="18"/>
              </w:rPr>
              <w:t>/Maßnahmen</w:t>
            </w:r>
          </w:p>
        </w:tc>
      </w:tr>
      <w:tr w:rsidR="003E3818" w:rsidRPr="007B4B3E" w14:paraId="7C72215B" w14:textId="77777777" w:rsidTr="0010043E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B7F4476" w14:textId="2DDCFB87" w:rsidR="003E3818" w:rsidRPr="007B4B3E" w:rsidRDefault="003E3818" w:rsidP="0010043E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</w:tr>
    </w:tbl>
    <w:p w14:paraId="45F9C5F0" w14:textId="77777777" w:rsidR="003E3818" w:rsidRDefault="003E3818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96"/>
      </w:tblGrid>
      <w:tr w:rsidR="003E3818" w:rsidRPr="007B4B3E" w14:paraId="46332FFE" w14:textId="77777777" w:rsidTr="0010043E">
        <w:trPr>
          <w:trHeight w:val="263"/>
        </w:trPr>
        <w:tc>
          <w:tcPr>
            <w:tcW w:w="9696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02A6A0D" w14:textId="33391143" w:rsidR="003E3818" w:rsidRPr="007B4B3E" w:rsidRDefault="003E3818" w:rsidP="0010043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>Ausstehende Entscheidungen</w:t>
            </w:r>
          </w:p>
        </w:tc>
      </w:tr>
      <w:tr w:rsidR="003E3818" w:rsidRPr="007B4B3E" w14:paraId="0254C88D" w14:textId="77777777" w:rsidTr="0010043E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4C4F0C0" w14:textId="5DC0A41A" w:rsidR="003E3818" w:rsidRPr="007B4B3E" w:rsidRDefault="003E3818" w:rsidP="0010043E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</w:tr>
    </w:tbl>
    <w:p w14:paraId="0FB0CBA4" w14:textId="77777777" w:rsidR="003E3818" w:rsidRDefault="003E3818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96"/>
      </w:tblGrid>
      <w:tr w:rsidR="00F24637" w:rsidRPr="007B4B3E" w14:paraId="0AEC2AC1" w14:textId="77777777" w:rsidTr="00F60D5A">
        <w:trPr>
          <w:trHeight w:val="263"/>
        </w:trPr>
        <w:tc>
          <w:tcPr>
            <w:tcW w:w="9696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188748E" w14:textId="77777777" w:rsidR="00F24637" w:rsidRPr="007B4B3E" w:rsidRDefault="00F24637" w:rsidP="00F60D5A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Spezielle Anträge: </w:t>
            </w:r>
          </w:p>
        </w:tc>
      </w:tr>
      <w:tr w:rsidR="00F24637" w:rsidRPr="007B4B3E" w14:paraId="6C004761" w14:textId="77777777" w:rsidTr="00F60D5A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130E650" w14:textId="62EDAC93" w:rsidR="00F24637" w:rsidRPr="007B4B3E" w:rsidRDefault="006F0E93" w:rsidP="006F0E93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Aussteigen eines Projektmitglieds (Marius Kurth), aber Bekanntgabe des Ausstiegs schon während der Zieldefinition, daher ist eine rechtzeitige Anpassung der Planung möglich gewesen und kein Zeitverzug </w:t>
            </w:r>
            <w:r w:rsidR="003E3818">
              <w:rPr>
                <w:sz w:val="18"/>
                <w:szCs w:val="18"/>
              </w:rPr>
              <w:t>entstanden</w:t>
            </w:r>
          </w:p>
        </w:tc>
      </w:tr>
    </w:tbl>
    <w:p w14:paraId="2BF53C39" w14:textId="77777777" w:rsidR="00F24637" w:rsidRDefault="00F2463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9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8279"/>
        <w:gridCol w:w="1417"/>
      </w:tblGrid>
      <w:tr w:rsidR="00D514E7" w:rsidRPr="007B4B3E" w14:paraId="7878A9E0" w14:textId="77777777" w:rsidTr="006A1B41">
        <w:tc>
          <w:tcPr>
            <w:tcW w:w="8279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A14290D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Weiteres Vorgehen</w:t>
            </w:r>
          </w:p>
        </w:tc>
        <w:tc>
          <w:tcPr>
            <w:tcW w:w="1417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7277C976" w14:textId="77777777" w:rsidR="00D514E7" w:rsidRPr="007B4B3E" w:rsidRDefault="00D514E7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 w:rsidRPr="007B4B3E">
              <w:rPr>
                <w:b/>
                <w:bCs/>
                <w:color w:val="FFFFFF"/>
                <w:sz w:val="18"/>
                <w:szCs w:val="18"/>
              </w:rPr>
              <w:t>Zuständig</w:t>
            </w:r>
          </w:p>
        </w:tc>
      </w:tr>
      <w:tr w:rsidR="00D514E7" w:rsidRPr="007B4B3E" w14:paraId="6DCB7E22" w14:textId="77777777" w:rsidTr="006A1B41">
        <w:tc>
          <w:tcPr>
            <w:tcW w:w="827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4819F9E0" w14:textId="6E741288" w:rsidR="00D514E7" w:rsidRPr="007B4B3E" w:rsidRDefault="003E3818" w:rsidP="003E3818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Projekthandbuch (T4)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793D7D3" w14:textId="1B62E155" w:rsidR="00AF4A29" w:rsidRPr="007B4B3E" w:rsidRDefault="003E3818" w:rsidP="00AF4A29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Leon Fertig</w:t>
            </w:r>
          </w:p>
        </w:tc>
      </w:tr>
      <w:tr w:rsidR="00D514E7" w:rsidRPr="007B4B3E" w14:paraId="53492324" w14:textId="77777777" w:rsidTr="006A1B41">
        <w:tc>
          <w:tcPr>
            <w:tcW w:w="827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2B2DF4E" w14:textId="76536DB6" w:rsidR="00AF4A29" w:rsidRPr="007B4B3E" w:rsidRDefault="003E3818" w:rsidP="003E3818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Entwicklung der Webseite (T5.1)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132D7E0B" w14:textId="2C4226FD" w:rsidR="00D514E7" w:rsidRPr="007B4B3E" w:rsidRDefault="003E3818" w:rsidP="00F24637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Matteo </w:t>
            </w:r>
            <w:proofErr w:type="spellStart"/>
            <w:r>
              <w:rPr>
                <w:sz w:val="18"/>
                <w:szCs w:val="18"/>
              </w:rPr>
              <w:t>Kosina</w:t>
            </w:r>
            <w:proofErr w:type="spellEnd"/>
          </w:p>
        </w:tc>
      </w:tr>
      <w:tr w:rsidR="00D514E7" w:rsidRPr="007B4B3E" w14:paraId="5587BAE6" w14:textId="77777777" w:rsidTr="006A1B41">
        <w:tc>
          <w:tcPr>
            <w:tcW w:w="8279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37D6104B" w14:textId="7D30E3CF" w:rsidR="00D514E7" w:rsidRPr="007B4B3E" w:rsidRDefault="003E3818" w:rsidP="003E3818">
            <w:pPr>
              <w:ind w:left="284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Beginn von Umsetzung der Soll- und Kann-Ziele (T5.2)</w:t>
            </w:r>
          </w:p>
        </w:tc>
        <w:tc>
          <w:tcPr>
            <w:tcW w:w="1417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A3BDC86" w14:textId="6CC50519" w:rsidR="00AF4A29" w:rsidRPr="007B4B3E" w:rsidRDefault="003E3818" w:rsidP="00F72C1E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Leon Fertig, Matteo </w:t>
            </w:r>
            <w:proofErr w:type="spellStart"/>
            <w:r>
              <w:rPr>
                <w:sz w:val="18"/>
                <w:szCs w:val="18"/>
              </w:rPr>
              <w:t>Kosina</w:t>
            </w:r>
            <w:proofErr w:type="spellEnd"/>
          </w:p>
        </w:tc>
      </w:tr>
    </w:tbl>
    <w:p w14:paraId="45CEAC02" w14:textId="77777777" w:rsidR="00D514E7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9696"/>
      </w:tblGrid>
      <w:tr w:rsidR="00D514E7" w:rsidRPr="007B4B3E" w14:paraId="18E89C35" w14:textId="77777777" w:rsidTr="00F72C1E">
        <w:tc>
          <w:tcPr>
            <w:tcW w:w="9696" w:type="dxa"/>
            <w:shd w:val="clear" w:color="auto" w:fill="595959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4A995E8" w14:textId="3F6F090F" w:rsidR="00D514E7" w:rsidRPr="007B4B3E" w:rsidRDefault="000A3182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b/>
                <w:bCs/>
                <w:color w:val="FFFFFF"/>
                <w:sz w:val="18"/>
                <w:szCs w:val="18"/>
              </w:rPr>
              <w:t xml:space="preserve">Sonstige </w:t>
            </w:r>
            <w:r w:rsidR="00D514E7" w:rsidRPr="007B4B3E">
              <w:rPr>
                <w:b/>
                <w:bCs/>
                <w:color w:val="FFFFFF"/>
                <w:sz w:val="18"/>
                <w:szCs w:val="18"/>
              </w:rPr>
              <w:t>Bemerkungen</w:t>
            </w:r>
          </w:p>
        </w:tc>
      </w:tr>
      <w:tr w:rsidR="00D514E7" w:rsidRPr="007B4B3E" w14:paraId="30A0BE2A" w14:textId="77777777" w:rsidTr="00F72C1E">
        <w:tc>
          <w:tcPr>
            <w:tcW w:w="9696" w:type="dxa"/>
            <w:shd w:val="clear" w:color="auto" w:fill="auto"/>
            <w:tcMar>
              <w:top w:w="28" w:type="dxa"/>
              <w:left w:w="57" w:type="dxa"/>
              <w:bottom w:w="28" w:type="dxa"/>
              <w:right w:w="57" w:type="dxa"/>
            </w:tcMar>
          </w:tcPr>
          <w:p w14:paraId="2EBD5633" w14:textId="371CADB9" w:rsidR="00D514E7" w:rsidRPr="007B4B3E" w:rsidRDefault="000A3182" w:rsidP="00F72C1E">
            <w:pPr>
              <w:tabs>
                <w:tab w:val="left" w:pos="284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/</w:t>
            </w:r>
          </w:p>
        </w:tc>
      </w:tr>
    </w:tbl>
    <w:p w14:paraId="21AC30B8" w14:textId="77777777" w:rsidR="00D514E7" w:rsidRDefault="00D514E7" w:rsidP="00D514E7">
      <w:pPr>
        <w:tabs>
          <w:tab w:val="left" w:pos="709"/>
          <w:tab w:val="left" w:pos="1134"/>
          <w:tab w:val="left" w:pos="1701"/>
        </w:tabs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24"/>
        <w:gridCol w:w="3323"/>
      </w:tblGrid>
      <w:tr w:rsidR="00907392" w:rsidRPr="007B4B3E" w14:paraId="17FE1F8B" w14:textId="77777777" w:rsidTr="00AF4A29">
        <w:tc>
          <w:tcPr>
            <w:tcW w:w="3124" w:type="dxa"/>
            <w:shd w:val="clear" w:color="auto" w:fill="auto"/>
          </w:tcPr>
          <w:p w14:paraId="65D5C60D" w14:textId="77777777" w:rsidR="00907392" w:rsidRPr="007B4B3E" w:rsidRDefault="00907392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Berichtverfasser:</w:t>
            </w:r>
          </w:p>
          <w:p w14:paraId="551BDE4D" w14:textId="38ACE740" w:rsidR="00907392" w:rsidRPr="007B4B3E" w:rsidRDefault="000A3182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Leon Fertig (Projektleiter)</w:t>
            </w:r>
          </w:p>
          <w:p w14:paraId="292C1A4C" w14:textId="77777777" w:rsidR="00907392" w:rsidRPr="007B4B3E" w:rsidRDefault="00907392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  <w:p w14:paraId="1BF9A5C9" w14:textId="77777777" w:rsidR="00907392" w:rsidRPr="007B4B3E" w:rsidRDefault="00907392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</w:p>
        </w:tc>
        <w:tc>
          <w:tcPr>
            <w:tcW w:w="3323" w:type="dxa"/>
            <w:shd w:val="clear" w:color="auto" w:fill="auto"/>
          </w:tcPr>
          <w:p w14:paraId="5359D122" w14:textId="77777777" w:rsidR="00907392" w:rsidRPr="007B4B3E" w:rsidRDefault="00907392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 w:rsidRPr="007B4B3E">
              <w:rPr>
                <w:sz w:val="18"/>
                <w:szCs w:val="18"/>
              </w:rPr>
              <w:t>Empfänger:</w:t>
            </w:r>
          </w:p>
          <w:p w14:paraId="37B8D946" w14:textId="352C0F36" w:rsidR="00907392" w:rsidRPr="007B4B3E" w:rsidRDefault="000A3182" w:rsidP="00F72C1E">
            <w:pPr>
              <w:tabs>
                <w:tab w:val="left" w:pos="709"/>
                <w:tab w:val="left" w:pos="1134"/>
                <w:tab w:val="left" w:pos="1701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Jürgen </w:t>
            </w:r>
            <w:proofErr w:type="spellStart"/>
            <w:r>
              <w:rPr>
                <w:sz w:val="18"/>
                <w:szCs w:val="18"/>
              </w:rPr>
              <w:t>Röthig</w:t>
            </w:r>
            <w:proofErr w:type="spellEnd"/>
            <w:r>
              <w:rPr>
                <w:sz w:val="18"/>
                <w:szCs w:val="18"/>
              </w:rPr>
              <w:t xml:space="preserve"> (Auftraggeber)</w:t>
            </w:r>
          </w:p>
        </w:tc>
      </w:tr>
    </w:tbl>
    <w:p w14:paraId="0B1B7B8E" w14:textId="77777777" w:rsidR="000A3182" w:rsidRDefault="000A3182" w:rsidP="00D514E7">
      <w:pPr>
        <w:rPr>
          <w:rStyle w:val="Emphasis"/>
          <w:i w:val="0"/>
        </w:rPr>
      </w:pPr>
    </w:p>
    <w:p w14:paraId="483D02CC" w14:textId="53D1ED2D" w:rsidR="000A3182" w:rsidRDefault="000A3182" w:rsidP="00D514E7">
      <w:pPr>
        <w:rPr>
          <w:rStyle w:val="Emphasis"/>
          <w:i w:val="0"/>
        </w:rPr>
      </w:pPr>
      <w:r>
        <w:rPr>
          <w:rStyle w:val="Emphasis"/>
          <w:i w:val="0"/>
        </w:rPr>
        <w:t>___________________________</w:t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</w:r>
      <w:r>
        <w:rPr>
          <w:rStyle w:val="Emphasis"/>
          <w:i w:val="0"/>
        </w:rPr>
        <w:tab/>
        <w:t>_____________________________</w:t>
      </w:r>
    </w:p>
    <w:p w14:paraId="7C0C47E3" w14:textId="79B000B6" w:rsidR="000A3182" w:rsidRPr="000A3182" w:rsidRDefault="000A3182" w:rsidP="000A3182">
      <w:pPr>
        <w:tabs>
          <w:tab w:val="left" w:pos="709"/>
          <w:tab w:val="left" w:pos="1134"/>
          <w:tab w:val="left" w:pos="1701"/>
        </w:tabs>
        <w:rPr>
          <w:iCs/>
          <w:sz w:val="18"/>
          <w:szCs w:val="18"/>
        </w:rPr>
      </w:pPr>
      <w:r w:rsidRPr="000A3182">
        <w:rPr>
          <w:iCs/>
          <w:sz w:val="18"/>
          <w:szCs w:val="18"/>
        </w:rPr>
        <w:t>Berichtverfasser (Datum, Unterschrift)</w:t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  <w:t>Bericht abgenommen</w:t>
      </w:r>
      <w:r>
        <w:rPr>
          <w:iCs/>
          <w:sz w:val="18"/>
          <w:szCs w:val="18"/>
        </w:rPr>
        <w:br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</w:r>
      <w:r>
        <w:rPr>
          <w:iCs/>
          <w:sz w:val="18"/>
          <w:szCs w:val="18"/>
        </w:rPr>
        <w:tab/>
        <w:t>Empfänger (Datum, Unterschrift)</w:t>
      </w:r>
    </w:p>
    <w:sectPr w:rsidR="000A3182" w:rsidRPr="000A3182" w:rsidSect="00A06D37">
      <w:pgSz w:w="11906" w:h="16838" w:code="9"/>
      <w:pgMar w:top="1179" w:right="851" w:bottom="340" w:left="1134" w:header="454" w:footer="454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F6B1BD6" w14:textId="77777777" w:rsidR="00445BFB" w:rsidRDefault="00445BFB">
      <w:r>
        <w:separator/>
      </w:r>
    </w:p>
  </w:endnote>
  <w:endnote w:type="continuationSeparator" w:id="0">
    <w:p w14:paraId="278061C3" w14:textId="77777777" w:rsidR="00445BFB" w:rsidRDefault="00445B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AE509D2" w14:textId="77777777" w:rsidR="00445BFB" w:rsidRDefault="00445BFB">
      <w:r>
        <w:separator/>
      </w:r>
    </w:p>
  </w:footnote>
  <w:footnote w:type="continuationSeparator" w:id="0">
    <w:p w14:paraId="6145744C" w14:textId="77777777" w:rsidR="00445BFB" w:rsidRDefault="00445B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D0653DC"/>
    <w:multiLevelType w:val="hybridMultilevel"/>
    <w:tmpl w:val="114AC60C"/>
    <w:lvl w:ilvl="0" w:tplc="08070003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  <w:color w:val="auto"/>
      </w:rPr>
    </w:lvl>
    <w:lvl w:ilvl="1" w:tplc="08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FC025C"/>
    <w:multiLevelType w:val="hybridMultilevel"/>
    <w:tmpl w:val="4AD68138"/>
    <w:lvl w:ilvl="0" w:tplc="73CA74E0">
      <w:numFmt w:val="bullet"/>
      <w:lvlText w:val=""/>
      <w:lvlJc w:val="left"/>
      <w:pPr>
        <w:tabs>
          <w:tab w:val="num" w:pos="567"/>
        </w:tabs>
        <w:ind w:left="567" w:hanging="567"/>
      </w:pPr>
      <w:rPr>
        <w:rFonts w:ascii="Wingdings" w:hAnsi="Wingdings" w:hint="default"/>
        <w:color w:val="auto"/>
      </w:rPr>
    </w:lvl>
    <w:lvl w:ilvl="1" w:tplc="08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991569036">
    <w:abstractNumId w:val="0"/>
  </w:num>
  <w:num w:numId="2" w16cid:durableId="100725083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425"/>
  <w:doNotHyphenateCaps/>
  <w:drawingGridHorizontalSpacing w:val="110"/>
  <w:drawingGridVerticalSpacing w:val="299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9C"/>
    <w:rsid w:val="00055A55"/>
    <w:rsid w:val="000A3182"/>
    <w:rsid w:val="000A401F"/>
    <w:rsid w:val="000B38AE"/>
    <w:rsid w:val="000D4073"/>
    <w:rsid w:val="001433A0"/>
    <w:rsid w:val="003E3818"/>
    <w:rsid w:val="0042598E"/>
    <w:rsid w:val="00445BFB"/>
    <w:rsid w:val="005E6284"/>
    <w:rsid w:val="006A1B41"/>
    <w:rsid w:val="006A6607"/>
    <w:rsid w:val="006F0E93"/>
    <w:rsid w:val="008E7155"/>
    <w:rsid w:val="00907392"/>
    <w:rsid w:val="00A06D37"/>
    <w:rsid w:val="00AC0B32"/>
    <w:rsid w:val="00AF4A29"/>
    <w:rsid w:val="00C82B50"/>
    <w:rsid w:val="00CC36B7"/>
    <w:rsid w:val="00CE1E36"/>
    <w:rsid w:val="00D44F6C"/>
    <w:rsid w:val="00D514E7"/>
    <w:rsid w:val="00D56792"/>
    <w:rsid w:val="00DD1E9C"/>
    <w:rsid w:val="00F0103B"/>
    <w:rsid w:val="00F24637"/>
    <w:rsid w:val="00F336F1"/>
    <w:rsid w:val="00FA3A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,"/>
  <w:listSeparator w:val=","/>
  <w14:docId w14:val="2DE3AAA3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Normal">
    <w:name w:val="Normal"/>
    <w:qFormat/>
    <w:rPr>
      <w:rFonts w:ascii="Arial" w:hAnsi="Arial"/>
      <w:sz w:val="22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spacing w:before="240" w:after="60"/>
      <w:outlineLvl w:val="0"/>
    </w:pPr>
    <w:rPr>
      <w:b/>
      <w:kern w:val="28"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kern w:val="32"/>
      <w:sz w:val="32"/>
      <w:szCs w:val="32"/>
    </w:rPr>
  </w:style>
  <w:style w:type="paragraph" w:styleId="Header">
    <w:name w:val="header"/>
    <w:basedOn w:val="Normal"/>
    <w:link w:val="HeaderChar"/>
    <w:uiPriority w:val="99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Pr>
      <w:rFonts w:ascii="Arial" w:hAnsi="Arial"/>
      <w:sz w:val="22"/>
    </w:rPr>
  </w:style>
  <w:style w:type="paragraph" w:styleId="Footer">
    <w:name w:val="footer"/>
    <w:basedOn w:val="Normal"/>
    <w:link w:val="FooterChar"/>
    <w:uiPriority w:val="99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Pr>
      <w:rFonts w:ascii="Arial" w:hAnsi="Arial"/>
      <w:sz w:val="22"/>
    </w:rPr>
  </w:style>
  <w:style w:type="paragraph" w:styleId="BalloonText">
    <w:name w:val="Balloon Text"/>
    <w:basedOn w:val="Normal"/>
    <w:link w:val="BalloonTextChar"/>
    <w:rsid w:val="00D514E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514E7"/>
    <w:rPr>
      <w:rFonts w:ascii="Tahoma" w:hAnsi="Tahoma" w:cs="Tahoma"/>
      <w:sz w:val="16"/>
      <w:szCs w:val="16"/>
    </w:rPr>
  </w:style>
  <w:style w:type="character" w:styleId="Emphasis">
    <w:name w:val="Emphasis"/>
    <w:basedOn w:val="DefaultParagraphFont"/>
    <w:qFormat/>
    <w:rsid w:val="00D514E7"/>
    <w:rPr>
      <w:i/>
      <w:iCs/>
    </w:rPr>
  </w:style>
  <w:style w:type="table" w:styleId="TableGrid">
    <w:name w:val="Table Grid"/>
    <w:basedOn w:val="TableNormal"/>
    <w:rsid w:val="003E381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3" Type="http://schemas.openxmlformats.org/officeDocument/2006/relationships/settings" Target="settings.xml"/><Relationship Id="rId7" Type="http://schemas.openxmlformats.org/officeDocument/2006/relationships/image" Target="media/image1.wmf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V:\Projektmanagement\05%20Statusbericht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V:\Projektmanagement\05 Statusbericht.dotx</Template>
  <TotalTime>5</TotalTime>
  <Pages>1</Pages>
  <Words>263</Words>
  <Characters>1505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Statusbericht Vorlage</vt:lpstr>
      <vt:lpstr>Statusbericht Vorlage</vt:lpstr>
    </vt:vector>
  </TitlesOfParts>
  <Manager/>
  <Company>https://Muster-Vorlage.ch</Company>
  <LinksUpToDate>false</LinksUpToDate>
  <CharactersWithSpaces>1765</CharactersWithSpaces>
  <SharedDoc>false</SharedDoc>
  <HyperlinkBase>https://Muster-Vorlage.ch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Statusbericht Vorlage</dc:title>
  <dc:subject>Statusbericht Projekt</dc:subject>
  <dc:creator>https://Muster-Vorlage.ch</dc:creator>
  <cp:keywords>Projektmanagement, Statusbericht</cp:keywords>
  <dc:description>https://Muster-Vorlage.ch
Projektmanagement Statusbericht Vorlage</dc:description>
  <cp:lastModifiedBy>Fertig, Leon</cp:lastModifiedBy>
  <cp:revision>3</cp:revision>
  <cp:lastPrinted>2024-07-06T15:31:00Z</cp:lastPrinted>
  <dcterms:created xsi:type="dcterms:W3CDTF">2024-07-06T08:15:00Z</dcterms:created>
  <dcterms:modified xsi:type="dcterms:W3CDTF">2024-07-06T15:32:00Z</dcterms:modified>
  <cp:category>Projektmanagement</cp:category>
</cp:coreProperties>
</file>